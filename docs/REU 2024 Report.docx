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6841" w14:textId="3D1D4A2B" w:rsidR="006C761E" w:rsidRDefault="00A95994" w:rsidP="00A95994">
      <w:pPr>
        <w:pStyle w:val="Title"/>
      </w:pPr>
      <w:r>
        <w:t>REU 2024 MISINFORMATION IN THE TERRITORIAL DISPUTES</w:t>
      </w:r>
    </w:p>
    <w:p w14:paraId="1E00EF45" w14:textId="77777777" w:rsidR="00A95994" w:rsidRDefault="00A95994" w:rsidP="000F704E"/>
    <w:p w14:paraId="21AB3C4F" w14:textId="39D56461" w:rsidR="000F704E" w:rsidRDefault="000F704E" w:rsidP="000F704E">
      <w:pPr>
        <w:pStyle w:val="NormalIndent"/>
        <w:ind w:firstLine="0"/>
      </w:pPr>
    </w:p>
    <w:p w14:paraId="1FBA4A16" w14:textId="0910A68F" w:rsidR="000F704E" w:rsidRDefault="000F704E" w:rsidP="000F704E">
      <w:pPr>
        <w:pStyle w:val="NormalIndent"/>
        <w:ind w:firstLine="0"/>
      </w:pPr>
      <w:r>
        <w:t xml:space="preserve">Taking the 2 cases: Israel and Palestine, Venezuela and Guyana what can we say about the disinformation surrounding the </w:t>
      </w:r>
      <w:r w:rsidR="00092E70">
        <w:t>problem</w:t>
      </w:r>
      <w:r>
        <w:t>?</w:t>
      </w:r>
    </w:p>
    <w:p w14:paraId="57BCBFC0" w14:textId="488B2B78" w:rsidR="00092E70" w:rsidRDefault="00CF684B" w:rsidP="000F704E">
      <w:pPr>
        <w:pStyle w:val="NormalIndent"/>
        <w:ind w:firstLine="0"/>
      </w:pPr>
      <w:r>
        <w:t xml:space="preserve">We will use YouTube comments </w:t>
      </w:r>
      <w:r w:rsidR="00092E70">
        <w:t>through</w:t>
      </w:r>
      <w:r>
        <w:t xml:space="preserve"> the YouTube Data API</w:t>
      </w:r>
      <w:r w:rsidR="00942651">
        <w:t xml:space="preserve"> </w:t>
      </w:r>
      <w:r w:rsidR="00092E70">
        <w:fldChar w:fldCharType="begin"/>
      </w:r>
      <w:r w:rsidR="00092E70">
        <w:instrText xml:space="preserve"> ADDIN EN.CITE &lt;EndNote&gt;&lt;Cite&gt;&lt;Author&gt;YouTube;&lt;/Author&gt;&lt;Year&gt;2024&lt;/Year&gt;&lt;RecNum&gt;1&lt;/RecNum&gt;&lt;DisplayText&gt;[1]&lt;/DisplayText&gt;&lt;record&gt;&lt;rec-number&gt;1&lt;/rec-number&gt;&lt;foreign-keys&gt;&lt;key app="EN" db-id="pad59pvpv9v02ke9298vdvehe20as92xtwxe" timestamp="1716996942"&gt;1&lt;/key&gt;&lt;/foreign-keys&gt;&lt;ref-type name="Web Page"&gt;12&lt;/ref-type&gt;&lt;contributors&gt;&lt;authors&gt;&lt;author&gt;YouTube;&lt;/author&gt;&lt;/authors&gt;&lt;/contributors&gt;&lt;titles&gt;&lt;title&gt;YouTube Data API v3&lt;/title&gt;&lt;/titles&gt;&lt;dates&gt;&lt;year&gt;2024&lt;/year&gt;&lt;/dates&gt;&lt;publisher&gt;https://developers.google.com/youtube/v3&lt;/publisher&gt;&lt;urls&gt;&lt;/urls&gt;&lt;/record&gt;&lt;/Cite&gt;&lt;/EndNote&gt;</w:instrText>
      </w:r>
      <w:r w:rsidR="00092E70">
        <w:fldChar w:fldCharType="separate"/>
      </w:r>
      <w:r w:rsidR="00092E70">
        <w:rPr>
          <w:noProof/>
        </w:rPr>
        <w:t>[1]</w:t>
      </w:r>
      <w:r w:rsidR="00092E70">
        <w:fldChar w:fldCharType="end"/>
      </w:r>
      <w:r>
        <w:t xml:space="preserve"> to analyze the disinformation.</w:t>
      </w:r>
    </w:p>
    <w:p w14:paraId="61694AAF" w14:textId="77777777" w:rsidR="00092E70" w:rsidRDefault="00092E70" w:rsidP="000F704E">
      <w:pPr>
        <w:pStyle w:val="NormalIndent"/>
        <w:ind w:firstLine="0"/>
      </w:pPr>
    </w:p>
    <w:p w14:paraId="30E2A538" w14:textId="4FEB5A94" w:rsidR="008E59D0" w:rsidRDefault="00A81A4F" w:rsidP="008E59D0">
      <w:pPr>
        <w:pStyle w:val="NormalIndent"/>
        <w:ind w:firstLine="0"/>
      </w:pPr>
      <w:r>
        <w:t>The API has a limit of</w:t>
      </w:r>
      <w:r w:rsidR="008E59D0">
        <w:t xml:space="preserve"> 10,000 queries</w:t>
      </w:r>
      <w:r>
        <w:t xml:space="preserve"> (or units)</w:t>
      </w:r>
      <w:r w:rsidR="008E59D0">
        <w:t xml:space="preserve"> per day. </w:t>
      </w:r>
      <w:r w:rsidR="008E59D0" w:rsidRPr="00CF147D">
        <w:t xml:space="preserve">Fetching each set of </w:t>
      </w:r>
      <w:r w:rsidR="008E59D0">
        <w:t xml:space="preserve">up to </w:t>
      </w:r>
      <w:r w:rsidR="008E59D0" w:rsidRPr="00CF147D">
        <w:t>100 comments consumes 1 unit.</w:t>
      </w:r>
      <w:r w:rsidR="008E59D0">
        <w:t xml:space="preserve"> So, </w:t>
      </w:r>
      <w:r w:rsidR="008E59D0">
        <w:t>in theory</w:t>
      </w:r>
      <w:r>
        <w:t>,</w:t>
      </w:r>
      <w:r w:rsidR="008E59D0">
        <w:t xml:space="preserve"> the maximum number of comments that can be </w:t>
      </w:r>
      <w:r>
        <w:t>extracted per day is 1,000,000.</w:t>
      </w:r>
    </w:p>
    <w:p w14:paraId="5F361123" w14:textId="77777777" w:rsidR="00C42866" w:rsidRDefault="00C42866" w:rsidP="000F704E">
      <w:pPr>
        <w:pStyle w:val="NormalIndent"/>
        <w:ind w:firstLine="0"/>
      </w:pPr>
    </w:p>
    <w:p w14:paraId="3E7987F6" w14:textId="120B8691" w:rsidR="002B5192" w:rsidRDefault="007E2607" w:rsidP="000F704E">
      <w:pPr>
        <w:pStyle w:val="NormalIndent"/>
        <w:ind w:firstLine="0"/>
      </w:pPr>
      <w:r>
        <w:t>From the API we can download the comments and their replies, so we can have a</w:t>
      </w:r>
      <w:r w:rsidR="00C42866">
        <w:t xml:space="preserve"> network analysis.</w:t>
      </w:r>
    </w:p>
    <w:p w14:paraId="4E363E94" w14:textId="77777777" w:rsidR="00C42866" w:rsidRDefault="00C42866" w:rsidP="000F704E">
      <w:pPr>
        <w:pStyle w:val="NormalIndent"/>
        <w:ind w:firstLine="0"/>
      </w:pPr>
    </w:p>
    <w:p w14:paraId="7BC3A490" w14:textId="77777777" w:rsidR="00C42866" w:rsidRDefault="00C42866" w:rsidP="000F704E">
      <w:pPr>
        <w:pStyle w:val="NormalIndent"/>
        <w:ind w:firstLine="0"/>
      </w:pPr>
    </w:p>
    <w:p w14:paraId="02647894" w14:textId="77777777" w:rsidR="002B5192" w:rsidRDefault="002B5192" w:rsidP="000F704E">
      <w:pPr>
        <w:pStyle w:val="NormalIndent"/>
        <w:ind w:firstLine="0"/>
      </w:pPr>
    </w:p>
    <w:p w14:paraId="508DC7B4" w14:textId="77777777" w:rsidR="00A81A4F" w:rsidRDefault="00A81A4F" w:rsidP="000F704E">
      <w:pPr>
        <w:pStyle w:val="NormalIndent"/>
        <w:ind w:firstLine="0"/>
      </w:pPr>
    </w:p>
    <w:p w14:paraId="4968A915" w14:textId="77777777" w:rsidR="00A81A4F" w:rsidRDefault="00A81A4F" w:rsidP="000F704E">
      <w:pPr>
        <w:pStyle w:val="NormalIndent"/>
        <w:ind w:firstLine="0"/>
      </w:pPr>
    </w:p>
    <w:p w14:paraId="368B94C3" w14:textId="77777777" w:rsidR="002B5192" w:rsidRDefault="002B5192">
      <w:pPr>
        <w:tabs>
          <w:tab w:val="clear" w:pos="360"/>
          <w:tab w:val="clear" w:pos="720"/>
          <w:tab w:val="clear" w:pos="1080"/>
        </w:tabs>
        <w:jc w:val="left"/>
      </w:pPr>
      <w:r>
        <w:br w:type="page"/>
      </w:r>
    </w:p>
    <w:p w14:paraId="61F0D943" w14:textId="637264A2" w:rsidR="00EB0FBE" w:rsidRDefault="00BA54EF" w:rsidP="002B5192">
      <w:pPr>
        <w:pStyle w:val="Appendices"/>
      </w:pPr>
      <w:r>
        <w:t>Quota calculator</w:t>
      </w:r>
    </w:p>
    <w:p w14:paraId="392DE106" w14:textId="49FA8805" w:rsidR="00BA54EF" w:rsidRDefault="00BA54EF" w:rsidP="000F704E">
      <w:pPr>
        <w:pStyle w:val="NormalIndent"/>
        <w:ind w:firstLine="0"/>
      </w:pPr>
      <w:hyperlink r:id="rId12" w:history="1">
        <w:r>
          <w:rPr>
            <w:rStyle w:val="Hyperlink"/>
          </w:rPr>
          <w:t>YouTube Data API (v3) - Quota Calculator  |  Google for Developers</w:t>
        </w:r>
      </w:hyperlink>
    </w:p>
    <w:tbl>
      <w:tblPr>
        <w:tblW w:w="96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3368"/>
        <w:gridCol w:w="864"/>
      </w:tblGrid>
      <w:tr w:rsidR="002B5192" w14:paraId="38A7F41C" w14:textId="77777777" w:rsidTr="002B5192">
        <w:trPr>
          <w:trHeight w:val="719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635B08" w14:textId="77777777" w:rsidR="002B5192" w:rsidRDefault="002B5192">
            <w:pPr>
              <w:tabs>
                <w:tab w:val="clear" w:pos="360"/>
                <w:tab w:val="clear" w:pos="720"/>
                <w:tab w:val="clear" w:pos="1080"/>
              </w:tabs>
              <w:jc w:val="left"/>
              <w:rPr>
                <w:rFonts w:ascii="Roboto" w:hAnsi="Roboto"/>
                <w:b/>
                <w:bCs/>
                <w:snapToGrid/>
                <w:color w:val="202124"/>
                <w:sz w:val="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Quota costs</w:t>
            </w:r>
          </w:p>
        </w:tc>
      </w:tr>
      <w:tr w:rsidR="002B5192" w14:paraId="5030C104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4CA47A" w14:textId="77777777" w:rsidR="002B5192" w:rsidRDefault="002B5192">
            <w:pPr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4E9FAD" w14:textId="77777777" w:rsidR="002B5192" w:rsidRDefault="002B5192">
            <w:pPr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C50BB5D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cost</w:t>
            </w:r>
          </w:p>
        </w:tc>
      </w:tr>
      <w:tr w:rsidR="002B5192" w14:paraId="7CC48285" w14:textId="77777777" w:rsidTr="002B5192">
        <w:trPr>
          <w:trHeight w:val="2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69954F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activities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91F640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A0ED83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67671733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19D0108B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captions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177172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681128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6B840405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78F20067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065970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A21ECA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400</w:t>
            </w:r>
          </w:p>
        </w:tc>
      </w:tr>
      <w:tr w:rsidR="002B5192" w14:paraId="1355DF1D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429B2F73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781D87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119A36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450</w:t>
            </w:r>
          </w:p>
        </w:tc>
      </w:tr>
      <w:tr w:rsidR="002B5192" w14:paraId="18A648F8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5D18AD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888713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B2E921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55DC2778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4A0B7D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channelBanners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A7997F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DB863DE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25E31D41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79E30F1E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channels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C7DAA7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1BE9C0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6DFE6240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E60A6D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2AB9D5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281018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23B315D4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530C2311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channelSections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AA19B9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A979D0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6DD2671E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285923D5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C07698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92ABB7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6EBE096D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3BCAC95C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D9B91C8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348AD0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55093AF8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7C9FD3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0C13A1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59E73F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15B1E562" w14:textId="77777777" w:rsidTr="002B5192">
        <w:trPr>
          <w:trHeight w:val="299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5E282930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comments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C10242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80866E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0B3B5441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64B995A6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AEF239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8F4448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48278E4D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7E1BE9C5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E4388F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5A8184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0F84A4D0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308B08A6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D798A0" w14:textId="77777777" w:rsidR="002B5192" w:rsidRDefault="002B5192">
            <w:pPr>
              <w:rPr>
                <w:rFonts w:ascii="Roboto" w:hAnsi="Roboto"/>
                <w:color w:val="202124"/>
              </w:rPr>
            </w:pPr>
            <w:proofErr w:type="spellStart"/>
            <w:r>
              <w:rPr>
                <w:rFonts w:ascii="Roboto" w:hAnsi="Roboto"/>
                <w:color w:val="202124"/>
              </w:rPr>
              <w:t>setModerationStatus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07278A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7E8D9A50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B38492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F1BA0A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7B0C25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6DAA6E88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1965FC15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commentThreads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845F68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4D1850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6D934EA9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3E5F3D76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C59AA0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C9E642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4F964359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3D9DAF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D718D2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DFE663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6818E72E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A28FF0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guideCategories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78C586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3E8FA1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3925E005" w14:textId="77777777" w:rsidTr="002B5192">
        <w:trPr>
          <w:trHeight w:val="2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69CBCB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i18nLanguages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BBFCCB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DDCD9D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4E6C2AB3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0FED70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i18nRegions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14E8C8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332DAE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43B5A8A1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AF019A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members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2DD2BFE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ED67D9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4C4F2664" w14:textId="77777777" w:rsidTr="002B5192">
        <w:trPr>
          <w:trHeight w:val="2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12F631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membershipsLevels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7B7724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96628A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5E4BDCC1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1380B780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playlistItems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C0C75ED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14E96E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44733018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1F60B002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4CF2AC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06A84C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3231827F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1208E34F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051853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83250F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36527CBD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681801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6DBE59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2C29F6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6FDDD1FD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1588253F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playlists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099969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4F1B79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695C8A73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2BCDB95E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4D18B4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B964CB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398F1BC6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1E383B4A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4753BB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642292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35F84756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294183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C31C7A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283EA7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1D405355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D590B3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1CF06D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4077CA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100</w:t>
            </w:r>
          </w:p>
        </w:tc>
      </w:tr>
      <w:tr w:rsidR="002B5192" w14:paraId="3FFD8049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47C99A47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subscriptions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306AB0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79B410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2314E4BF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7B2F4C61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92199A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ED063B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29D6EA87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9828A8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5CBADB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7926EC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372E4C94" w14:textId="77777777" w:rsidTr="002B5192">
        <w:trPr>
          <w:trHeight w:val="2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EFF8C3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thumbnails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2721C2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471645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1701686F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3C98D2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videoAbuseReportReasons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BF559A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43E052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7B152931" w14:textId="77777777" w:rsidTr="002B5192">
        <w:trPr>
          <w:trHeight w:val="2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10181B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videoCategories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799CFA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87DC24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5BEC5AF5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75DA397A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videos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DC071D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09BEDF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07B00103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156A6311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673288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B0A5D73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1600</w:t>
            </w:r>
          </w:p>
        </w:tc>
      </w:tr>
      <w:tr w:rsidR="002B5192" w14:paraId="05356678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062389DD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6C987D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22A58A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731E3494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6CA8BA12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F73263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54BE87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05C028AA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68D4156A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4662E5" w14:textId="77777777" w:rsidR="002B5192" w:rsidRDefault="002B5192">
            <w:pPr>
              <w:rPr>
                <w:rFonts w:ascii="Roboto" w:hAnsi="Roboto"/>
                <w:color w:val="202124"/>
              </w:rPr>
            </w:pPr>
            <w:proofErr w:type="spellStart"/>
            <w:r>
              <w:rPr>
                <w:rFonts w:ascii="Roboto" w:hAnsi="Roboto"/>
                <w:color w:val="202124"/>
              </w:rPr>
              <w:t>getRating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4CA76F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1</w:t>
            </w:r>
          </w:p>
        </w:tc>
      </w:tr>
      <w:tr w:rsidR="002B5192" w14:paraId="10C7015F" w14:textId="77777777" w:rsidTr="002B5192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37E4C558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7394AA" w14:textId="77777777" w:rsidR="002B5192" w:rsidRDefault="002B5192">
            <w:pPr>
              <w:rPr>
                <w:rFonts w:ascii="Roboto" w:hAnsi="Roboto"/>
                <w:color w:val="202124"/>
              </w:rPr>
            </w:pPr>
            <w:proofErr w:type="spellStart"/>
            <w:r>
              <w:rPr>
                <w:rFonts w:ascii="Roboto" w:hAnsi="Roboto"/>
                <w:color w:val="202124"/>
              </w:rPr>
              <w:t>reportAbuse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1B137B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47CAC9CB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8C4904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D9FE70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02DC50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2B75C43D" w14:textId="77777777" w:rsidTr="002B5192">
        <w:trPr>
          <w:trHeight w:val="310"/>
        </w:trPr>
        <w:tc>
          <w:tcPr>
            <w:tcW w:w="0" w:type="auto"/>
            <w:tcBorders>
              <w:top w:val="nil"/>
              <w:left w:val="nil"/>
              <w:bottom w:val="single" w:sz="6" w:space="0" w:color="F1F3F4"/>
              <w:right w:val="nil"/>
            </w:tcBorders>
            <w:shd w:val="clear" w:color="auto" w:fill="FFFFFF"/>
            <w:hideMark/>
          </w:tcPr>
          <w:p w14:paraId="49AC5DB1" w14:textId="77777777" w:rsidR="002B5192" w:rsidRDefault="002B5192">
            <w:pPr>
              <w:pStyle w:val="Heading3"/>
              <w:spacing w:before="0" w:after="0" w:line="300" w:lineRule="atLeast"/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 w:val="0"/>
                <w:bCs/>
                <w:color w:val="202124"/>
                <w:sz w:val="21"/>
                <w:szCs w:val="21"/>
              </w:rPr>
              <w:t>watermarks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4932D2F" w14:textId="77777777" w:rsidR="002B5192" w:rsidRDefault="002B5192">
            <w:pPr>
              <w:rPr>
                <w:rFonts w:ascii="Roboto" w:hAnsi="Roboto"/>
                <w:color w:val="202124"/>
                <w:sz w:val="24"/>
                <w:szCs w:val="24"/>
              </w:rPr>
            </w:pPr>
            <w:r>
              <w:rPr>
                <w:rFonts w:ascii="Roboto" w:hAnsi="Roboto"/>
                <w:color w:val="202124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3954C4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  <w:tr w:rsidR="002B5192" w14:paraId="25B3D51B" w14:textId="77777777" w:rsidTr="002B5192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F61440" w14:textId="77777777" w:rsidR="002B5192" w:rsidRDefault="002B5192">
            <w:pPr>
              <w:jc w:val="left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73CF03" w14:textId="77777777" w:rsidR="002B5192" w:rsidRDefault="002B5192">
            <w:pPr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</w:rPr>
              <w:t>unset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D99848" w14:textId="77777777" w:rsidR="002B5192" w:rsidRDefault="002B5192">
            <w:pPr>
              <w:jc w:val="center"/>
              <w:rPr>
                <w:rFonts w:ascii="Roboto" w:hAnsi="Roboto"/>
                <w:b/>
                <w:bCs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</w:rPr>
              <w:t>50</w:t>
            </w:r>
          </w:p>
        </w:tc>
      </w:tr>
    </w:tbl>
    <w:p w14:paraId="38076ADA" w14:textId="77777777" w:rsidR="00BA54EF" w:rsidRDefault="00BA54EF" w:rsidP="000F704E">
      <w:pPr>
        <w:pStyle w:val="NormalIndent"/>
        <w:ind w:firstLine="0"/>
      </w:pPr>
    </w:p>
    <w:p w14:paraId="1EE3A87F" w14:textId="1EC3E28F" w:rsidR="00092E70" w:rsidRDefault="00092E70">
      <w:pPr>
        <w:tabs>
          <w:tab w:val="clear" w:pos="360"/>
          <w:tab w:val="clear" w:pos="720"/>
          <w:tab w:val="clear" w:pos="1080"/>
        </w:tabs>
        <w:jc w:val="left"/>
      </w:pPr>
      <w:r>
        <w:br w:type="page"/>
      </w:r>
    </w:p>
    <w:p w14:paraId="5BD75A4B" w14:textId="7BB0549A" w:rsidR="00092E70" w:rsidRDefault="00092E70" w:rsidP="00092E70">
      <w:pPr>
        <w:pStyle w:val="Heading1"/>
        <w:numPr>
          <w:ilvl w:val="0"/>
          <w:numId w:val="0"/>
        </w:numPr>
        <w:ind w:left="518" w:hanging="518"/>
      </w:pPr>
      <w:r>
        <w:lastRenderedPageBreak/>
        <w:t>References</w:t>
      </w:r>
    </w:p>
    <w:p w14:paraId="5E5751FA" w14:textId="77777777" w:rsidR="00092E70" w:rsidRPr="00092E70" w:rsidRDefault="00092E70" w:rsidP="00092E70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92E70">
        <w:t>1.</w:t>
      </w:r>
      <w:r w:rsidRPr="00092E70">
        <w:tab/>
        <w:t xml:space="preserve">YouTube;. </w:t>
      </w:r>
      <w:r w:rsidRPr="00092E70">
        <w:rPr>
          <w:i/>
        </w:rPr>
        <w:t>YouTube Data API v3</w:t>
      </w:r>
      <w:r w:rsidRPr="00092E70">
        <w:t>. 2024.</w:t>
      </w:r>
    </w:p>
    <w:p w14:paraId="131CFF77" w14:textId="64885CA7" w:rsidR="000F704E" w:rsidRDefault="00092E70" w:rsidP="000F704E">
      <w:pPr>
        <w:pStyle w:val="NormalIndent"/>
        <w:ind w:firstLine="0"/>
      </w:pPr>
      <w:r>
        <w:fldChar w:fldCharType="end"/>
      </w:r>
    </w:p>
    <w:sectPr w:rsidR="000F704E" w:rsidSect="00144424"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4C9C" w14:textId="77777777" w:rsidR="00144424" w:rsidRDefault="00144424" w:rsidP="00195DD3">
      <w:r>
        <w:separator/>
      </w:r>
    </w:p>
  </w:endnote>
  <w:endnote w:type="continuationSeparator" w:id="0">
    <w:p w14:paraId="36AC23D0" w14:textId="77777777" w:rsidR="00144424" w:rsidRDefault="00144424" w:rsidP="0019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2476" w14:textId="77777777" w:rsidR="00144424" w:rsidRDefault="00144424" w:rsidP="00195DD3">
      <w:r>
        <w:separator/>
      </w:r>
    </w:p>
  </w:footnote>
  <w:footnote w:type="continuationSeparator" w:id="0">
    <w:p w14:paraId="3F430E7B" w14:textId="77777777" w:rsidR="00144424" w:rsidRDefault="00144424" w:rsidP="00195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 w16cid:durableId="1843347463">
    <w:abstractNumId w:val="19"/>
  </w:num>
  <w:num w:numId="2" w16cid:durableId="1547991239">
    <w:abstractNumId w:val="15"/>
  </w:num>
  <w:num w:numId="3" w16cid:durableId="637706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6338097">
    <w:abstractNumId w:val="17"/>
  </w:num>
  <w:num w:numId="5" w16cid:durableId="16987774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1825509">
    <w:abstractNumId w:val="10"/>
  </w:num>
  <w:num w:numId="7" w16cid:durableId="1894390200">
    <w:abstractNumId w:val="8"/>
  </w:num>
  <w:num w:numId="8" w16cid:durableId="2076734928">
    <w:abstractNumId w:val="7"/>
  </w:num>
  <w:num w:numId="9" w16cid:durableId="703284567">
    <w:abstractNumId w:val="6"/>
  </w:num>
  <w:num w:numId="10" w16cid:durableId="1683894324">
    <w:abstractNumId w:val="5"/>
  </w:num>
  <w:num w:numId="11" w16cid:durableId="2126725888">
    <w:abstractNumId w:val="9"/>
  </w:num>
  <w:num w:numId="12" w16cid:durableId="136606269">
    <w:abstractNumId w:val="4"/>
  </w:num>
  <w:num w:numId="13" w16cid:durableId="1767458172">
    <w:abstractNumId w:val="3"/>
  </w:num>
  <w:num w:numId="14" w16cid:durableId="265962378">
    <w:abstractNumId w:val="2"/>
  </w:num>
  <w:num w:numId="15" w16cid:durableId="1459228008">
    <w:abstractNumId w:val="1"/>
  </w:num>
  <w:num w:numId="16" w16cid:durableId="1290163675">
    <w:abstractNumId w:val="18"/>
  </w:num>
  <w:num w:numId="17" w16cid:durableId="1895044167">
    <w:abstractNumId w:val="0"/>
  </w:num>
  <w:num w:numId="18" w16cid:durableId="729111827">
    <w:abstractNumId w:val="11"/>
  </w:num>
  <w:num w:numId="19" w16cid:durableId="1138300938">
    <w:abstractNumId w:val="13"/>
  </w:num>
  <w:num w:numId="20" w16cid:durableId="1140028742">
    <w:abstractNumId w:val="16"/>
  </w:num>
  <w:num w:numId="21" w16cid:durableId="1606957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97897889">
    <w:abstractNumId w:val="12"/>
  </w:num>
  <w:num w:numId="23" w16cid:durableId="197024055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75878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intFractionalCharacterWidth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ad59pvpv9v02ke9298vdvehe20as92xtwxe&quot;&gt;REU2024&lt;record-ids&gt;&lt;item&gt;1&lt;/item&gt;&lt;/record-ids&gt;&lt;/item&gt;&lt;/Libraries&gt;"/>
  </w:docVars>
  <w:rsids>
    <w:rsidRoot w:val="00E77482"/>
    <w:rsid w:val="00000722"/>
    <w:rsid w:val="000023E8"/>
    <w:rsid w:val="00002EA2"/>
    <w:rsid w:val="000037CC"/>
    <w:rsid w:val="00003F44"/>
    <w:rsid w:val="000072C7"/>
    <w:rsid w:val="00010B0A"/>
    <w:rsid w:val="00010B20"/>
    <w:rsid w:val="000114B0"/>
    <w:rsid w:val="0001249B"/>
    <w:rsid w:val="00017AB9"/>
    <w:rsid w:val="000204FB"/>
    <w:rsid w:val="00021CD0"/>
    <w:rsid w:val="0003158A"/>
    <w:rsid w:val="0003209C"/>
    <w:rsid w:val="0003210A"/>
    <w:rsid w:val="000355FB"/>
    <w:rsid w:val="000411DE"/>
    <w:rsid w:val="000430DA"/>
    <w:rsid w:val="00043F4B"/>
    <w:rsid w:val="00044654"/>
    <w:rsid w:val="00045EAA"/>
    <w:rsid w:val="00047369"/>
    <w:rsid w:val="00047E07"/>
    <w:rsid w:val="00051643"/>
    <w:rsid w:val="000527FC"/>
    <w:rsid w:val="00053F11"/>
    <w:rsid w:val="00054DCE"/>
    <w:rsid w:val="000575A1"/>
    <w:rsid w:val="00065C54"/>
    <w:rsid w:val="0006749C"/>
    <w:rsid w:val="00070B0E"/>
    <w:rsid w:val="00070F1C"/>
    <w:rsid w:val="0007289C"/>
    <w:rsid w:val="00082D99"/>
    <w:rsid w:val="0008435C"/>
    <w:rsid w:val="000910F3"/>
    <w:rsid w:val="00092AAF"/>
    <w:rsid w:val="00092DFA"/>
    <w:rsid w:val="00092E70"/>
    <w:rsid w:val="000A389F"/>
    <w:rsid w:val="000A5E0C"/>
    <w:rsid w:val="000A7A04"/>
    <w:rsid w:val="000B064D"/>
    <w:rsid w:val="000B4222"/>
    <w:rsid w:val="000B48FA"/>
    <w:rsid w:val="000B7A66"/>
    <w:rsid w:val="000C3122"/>
    <w:rsid w:val="000C33F6"/>
    <w:rsid w:val="000C7C52"/>
    <w:rsid w:val="000D1805"/>
    <w:rsid w:val="000E4409"/>
    <w:rsid w:val="000E4A68"/>
    <w:rsid w:val="000E63E2"/>
    <w:rsid w:val="000F0D30"/>
    <w:rsid w:val="000F1CD1"/>
    <w:rsid w:val="000F704E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17643"/>
    <w:rsid w:val="00121214"/>
    <w:rsid w:val="00131780"/>
    <w:rsid w:val="00134AEB"/>
    <w:rsid w:val="00134D57"/>
    <w:rsid w:val="001427B1"/>
    <w:rsid w:val="00142FE9"/>
    <w:rsid w:val="00144424"/>
    <w:rsid w:val="001513D6"/>
    <w:rsid w:val="00160274"/>
    <w:rsid w:val="00162FA0"/>
    <w:rsid w:val="00171083"/>
    <w:rsid w:val="001725CE"/>
    <w:rsid w:val="00174578"/>
    <w:rsid w:val="00181FA8"/>
    <w:rsid w:val="0018306D"/>
    <w:rsid w:val="001833F5"/>
    <w:rsid w:val="00183733"/>
    <w:rsid w:val="00183A6F"/>
    <w:rsid w:val="00184F0A"/>
    <w:rsid w:val="001867BE"/>
    <w:rsid w:val="001924D2"/>
    <w:rsid w:val="00195DD3"/>
    <w:rsid w:val="0019652B"/>
    <w:rsid w:val="00197979"/>
    <w:rsid w:val="001A1852"/>
    <w:rsid w:val="001A3247"/>
    <w:rsid w:val="001A7AED"/>
    <w:rsid w:val="001A7B4F"/>
    <w:rsid w:val="001B027A"/>
    <w:rsid w:val="001B6820"/>
    <w:rsid w:val="001B6949"/>
    <w:rsid w:val="001B707A"/>
    <w:rsid w:val="001B77A0"/>
    <w:rsid w:val="001C3992"/>
    <w:rsid w:val="001C47A4"/>
    <w:rsid w:val="001C4BFF"/>
    <w:rsid w:val="001D0FDF"/>
    <w:rsid w:val="001D3C22"/>
    <w:rsid w:val="001D56CD"/>
    <w:rsid w:val="001D6865"/>
    <w:rsid w:val="001E3B70"/>
    <w:rsid w:val="001E4CD8"/>
    <w:rsid w:val="001F1E6B"/>
    <w:rsid w:val="001F5D44"/>
    <w:rsid w:val="001F6CDA"/>
    <w:rsid w:val="001F7428"/>
    <w:rsid w:val="001F7674"/>
    <w:rsid w:val="0020091E"/>
    <w:rsid w:val="00204202"/>
    <w:rsid w:val="00205918"/>
    <w:rsid w:val="00210F6D"/>
    <w:rsid w:val="00212E2D"/>
    <w:rsid w:val="002140CB"/>
    <w:rsid w:val="002150C5"/>
    <w:rsid w:val="00215A46"/>
    <w:rsid w:val="00217033"/>
    <w:rsid w:val="002170B7"/>
    <w:rsid w:val="00227D7B"/>
    <w:rsid w:val="00230507"/>
    <w:rsid w:val="00231C80"/>
    <w:rsid w:val="002328C7"/>
    <w:rsid w:val="00232A4E"/>
    <w:rsid w:val="002331DB"/>
    <w:rsid w:val="00233BFE"/>
    <w:rsid w:val="00236319"/>
    <w:rsid w:val="002364DA"/>
    <w:rsid w:val="002438F3"/>
    <w:rsid w:val="002441A6"/>
    <w:rsid w:val="00246C5B"/>
    <w:rsid w:val="00246FEE"/>
    <w:rsid w:val="0024786B"/>
    <w:rsid w:val="0025047D"/>
    <w:rsid w:val="002529A8"/>
    <w:rsid w:val="0025309A"/>
    <w:rsid w:val="00253C6C"/>
    <w:rsid w:val="00257423"/>
    <w:rsid w:val="00257F2F"/>
    <w:rsid w:val="00261178"/>
    <w:rsid w:val="00265168"/>
    <w:rsid w:val="002667E6"/>
    <w:rsid w:val="00271C94"/>
    <w:rsid w:val="002721DF"/>
    <w:rsid w:val="00272AB0"/>
    <w:rsid w:val="00273EB9"/>
    <w:rsid w:val="0027603D"/>
    <w:rsid w:val="00277CCA"/>
    <w:rsid w:val="002821F2"/>
    <w:rsid w:val="002904A9"/>
    <w:rsid w:val="002906DD"/>
    <w:rsid w:val="00292247"/>
    <w:rsid w:val="00296A44"/>
    <w:rsid w:val="00297D67"/>
    <w:rsid w:val="002A0DA5"/>
    <w:rsid w:val="002A0EA7"/>
    <w:rsid w:val="002A1157"/>
    <w:rsid w:val="002A74B9"/>
    <w:rsid w:val="002B299A"/>
    <w:rsid w:val="002B5192"/>
    <w:rsid w:val="002B5D44"/>
    <w:rsid w:val="002B6A5D"/>
    <w:rsid w:val="002C54BB"/>
    <w:rsid w:val="002C617A"/>
    <w:rsid w:val="002D0ADE"/>
    <w:rsid w:val="002D2FFF"/>
    <w:rsid w:val="002D3C89"/>
    <w:rsid w:val="002D47BC"/>
    <w:rsid w:val="002E7338"/>
    <w:rsid w:val="002F6E15"/>
    <w:rsid w:val="002F6FCF"/>
    <w:rsid w:val="003019B1"/>
    <w:rsid w:val="00302D64"/>
    <w:rsid w:val="00303248"/>
    <w:rsid w:val="00304D1B"/>
    <w:rsid w:val="00306971"/>
    <w:rsid w:val="003136BF"/>
    <w:rsid w:val="003169A5"/>
    <w:rsid w:val="00321CB1"/>
    <w:rsid w:val="00321F83"/>
    <w:rsid w:val="00323235"/>
    <w:rsid w:val="00330844"/>
    <w:rsid w:val="00332F60"/>
    <w:rsid w:val="00335CE0"/>
    <w:rsid w:val="00336997"/>
    <w:rsid w:val="00337D57"/>
    <w:rsid w:val="0034453E"/>
    <w:rsid w:val="0034518B"/>
    <w:rsid w:val="00350723"/>
    <w:rsid w:val="00357606"/>
    <w:rsid w:val="00357FAB"/>
    <w:rsid w:val="00361C62"/>
    <w:rsid w:val="00365ED6"/>
    <w:rsid w:val="00366E28"/>
    <w:rsid w:val="00366E89"/>
    <w:rsid w:val="00371890"/>
    <w:rsid w:val="00371CFC"/>
    <w:rsid w:val="003735D5"/>
    <w:rsid w:val="00376FE2"/>
    <w:rsid w:val="00376FF0"/>
    <w:rsid w:val="003801A9"/>
    <w:rsid w:val="00382BD0"/>
    <w:rsid w:val="00383086"/>
    <w:rsid w:val="00393D79"/>
    <w:rsid w:val="0039449D"/>
    <w:rsid w:val="003949A7"/>
    <w:rsid w:val="003978B3"/>
    <w:rsid w:val="00397C6C"/>
    <w:rsid w:val="003A1E5A"/>
    <w:rsid w:val="003A5256"/>
    <w:rsid w:val="003A6BF0"/>
    <w:rsid w:val="003B32EE"/>
    <w:rsid w:val="003B5C7C"/>
    <w:rsid w:val="003B7F95"/>
    <w:rsid w:val="003C205F"/>
    <w:rsid w:val="003C36AB"/>
    <w:rsid w:val="003C3BC5"/>
    <w:rsid w:val="003D0253"/>
    <w:rsid w:val="003D3173"/>
    <w:rsid w:val="003D3D89"/>
    <w:rsid w:val="003D4349"/>
    <w:rsid w:val="003D4380"/>
    <w:rsid w:val="003D4797"/>
    <w:rsid w:val="003D535F"/>
    <w:rsid w:val="003D6A17"/>
    <w:rsid w:val="003E0160"/>
    <w:rsid w:val="003E04D9"/>
    <w:rsid w:val="003E1662"/>
    <w:rsid w:val="003E59D2"/>
    <w:rsid w:val="003E7F25"/>
    <w:rsid w:val="003F3978"/>
    <w:rsid w:val="003F3F84"/>
    <w:rsid w:val="003F499D"/>
    <w:rsid w:val="003F5E1C"/>
    <w:rsid w:val="003F68C5"/>
    <w:rsid w:val="00403CD4"/>
    <w:rsid w:val="00404DBF"/>
    <w:rsid w:val="00412790"/>
    <w:rsid w:val="0041304E"/>
    <w:rsid w:val="00414337"/>
    <w:rsid w:val="00415776"/>
    <w:rsid w:val="004207F5"/>
    <w:rsid w:val="004225C3"/>
    <w:rsid w:val="0042509C"/>
    <w:rsid w:val="00430BAD"/>
    <w:rsid w:val="00431E53"/>
    <w:rsid w:val="00431EAC"/>
    <w:rsid w:val="00437247"/>
    <w:rsid w:val="00437E05"/>
    <w:rsid w:val="00440CB9"/>
    <w:rsid w:val="00443F8E"/>
    <w:rsid w:val="004459A2"/>
    <w:rsid w:val="00447C14"/>
    <w:rsid w:val="00452D5A"/>
    <w:rsid w:val="004547A7"/>
    <w:rsid w:val="00472ACB"/>
    <w:rsid w:val="00475D8A"/>
    <w:rsid w:val="00477B10"/>
    <w:rsid w:val="00480546"/>
    <w:rsid w:val="00481541"/>
    <w:rsid w:val="00483DAC"/>
    <w:rsid w:val="00483EBE"/>
    <w:rsid w:val="0049011F"/>
    <w:rsid w:val="0049321F"/>
    <w:rsid w:val="00493EBE"/>
    <w:rsid w:val="004954C4"/>
    <w:rsid w:val="00496987"/>
    <w:rsid w:val="004A5BE6"/>
    <w:rsid w:val="004A79A4"/>
    <w:rsid w:val="004B25CC"/>
    <w:rsid w:val="004B272D"/>
    <w:rsid w:val="004B2B1D"/>
    <w:rsid w:val="004B5420"/>
    <w:rsid w:val="004B699E"/>
    <w:rsid w:val="004B772D"/>
    <w:rsid w:val="004B7B21"/>
    <w:rsid w:val="004B7B62"/>
    <w:rsid w:val="004C0916"/>
    <w:rsid w:val="004C1A67"/>
    <w:rsid w:val="004C6293"/>
    <w:rsid w:val="004C66A7"/>
    <w:rsid w:val="004D1559"/>
    <w:rsid w:val="004D2A15"/>
    <w:rsid w:val="004D5149"/>
    <w:rsid w:val="004D68D1"/>
    <w:rsid w:val="004E2E33"/>
    <w:rsid w:val="004E39E3"/>
    <w:rsid w:val="004E42FF"/>
    <w:rsid w:val="004E4CD4"/>
    <w:rsid w:val="004E5CF9"/>
    <w:rsid w:val="004F14B1"/>
    <w:rsid w:val="004F1D7F"/>
    <w:rsid w:val="004F5731"/>
    <w:rsid w:val="005000D5"/>
    <w:rsid w:val="00514330"/>
    <w:rsid w:val="00516811"/>
    <w:rsid w:val="005172CE"/>
    <w:rsid w:val="005244E8"/>
    <w:rsid w:val="00525F11"/>
    <w:rsid w:val="005275D4"/>
    <w:rsid w:val="00527D95"/>
    <w:rsid w:val="00527FCA"/>
    <w:rsid w:val="00533DE9"/>
    <w:rsid w:val="00536C4B"/>
    <w:rsid w:val="00542EF8"/>
    <w:rsid w:val="00550F59"/>
    <w:rsid w:val="00553614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6973"/>
    <w:rsid w:val="005B0766"/>
    <w:rsid w:val="005B55FA"/>
    <w:rsid w:val="005C5045"/>
    <w:rsid w:val="005D08D9"/>
    <w:rsid w:val="005D1644"/>
    <w:rsid w:val="005D1A35"/>
    <w:rsid w:val="005D1B7C"/>
    <w:rsid w:val="005D27CA"/>
    <w:rsid w:val="005D30FA"/>
    <w:rsid w:val="005D36E9"/>
    <w:rsid w:val="005D37DC"/>
    <w:rsid w:val="005D3D32"/>
    <w:rsid w:val="005D5008"/>
    <w:rsid w:val="005D7AF7"/>
    <w:rsid w:val="005E264B"/>
    <w:rsid w:val="005E60D2"/>
    <w:rsid w:val="005F3825"/>
    <w:rsid w:val="006005DD"/>
    <w:rsid w:val="0060156B"/>
    <w:rsid w:val="00602447"/>
    <w:rsid w:val="006071C0"/>
    <w:rsid w:val="00607D8B"/>
    <w:rsid w:val="006111F8"/>
    <w:rsid w:val="00612D52"/>
    <w:rsid w:val="00617231"/>
    <w:rsid w:val="00620AE8"/>
    <w:rsid w:val="00621893"/>
    <w:rsid w:val="00623103"/>
    <w:rsid w:val="00630016"/>
    <w:rsid w:val="006333C1"/>
    <w:rsid w:val="006345EA"/>
    <w:rsid w:val="00635E1A"/>
    <w:rsid w:val="00636B21"/>
    <w:rsid w:val="006379FB"/>
    <w:rsid w:val="00640C15"/>
    <w:rsid w:val="00645110"/>
    <w:rsid w:val="006462B9"/>
    <w:rsid w:val="0064713A"/>
    <w:rsid w:val="00647F52"/>
    <w:rsid w:val="00651864"/>
    <w:rsid w:val="00655F1E"/>
    <w:rsid w:val="006622A4"/>
    <w:rsid w:val="006632A9"/>
    <w:rsid w:val="006654F6"/>
    <w:rsid w:val="00681391"/>
    <w:rsid w:val="006921AC"/>
    <w:rsid w:val="00692E1C"/>
    <w:rsid w:val="00695E8B"/>
    <w:rsid w:val="006A0586"/>
    <w:rsid w:val="006A399A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C761E"/>
    <w:rsid w:val="006D10DB"/>
    <w:rsid w:val="006D1C08"/>
    <w:rsid w:val="006D1DD4"/>
    <w:rsid w:val="006D373F"/>
    <w:rsid w:val="006D42A5"/>
    <w:rsid w:val="006D6E70"/>
    <w:rsid w:val="006D7D9A"/>
    <w:rsid w:val="006D7F2B"/>
    <w:rsid w:val="006E0BFB"/>
    <w:rsid w:val="006E79B6"/>
    <w:rsid w:val="006F2141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42"/>
    <w:rsid w:val="00734F53"/>
    <w:rsid w:val="007368D1"/>
    <w:rsid w:val="00737C1D"/>
    <w:rsid w:val="007408C1"/>
    <w:rsid w:val="0074359F"/>
    <w:rsid w:val="007435AD"/>
    <w:rsid w:val="0074413F"/>
    <w:rsid w:val="007446B9"/>
    <w:rsid w:val="00744AD0"/>
    <w:rsid w:val="007453D1"/>
    <w:rsid w:val="007518BA"/>
    <w:rsid w:val="007534CF"/>
    <w:rsid w:val="00753C7D"/>
    <w:rsid w:val="00760BB9"/>
    <w:rsid w:val="00760F5A"/>
    <w:rsid w:val="00761247"/>
    <w:rsid w:val="00762FE4"/>
    <w:rsid w:val="00771244"/>
    <w:rsid w:val="00771D6E"/>
    <w:rsid w:val="00771E4A"/>
    <w:rsid w:val="007774D6"/>
    <w:rsid w:val="007812CE"/>
    <w:rsid w:val="00782766"/>
    <w:rsid w:val="00784501"/>
    <w:rsid w:val="007857B2"/>
    <w:rsid w:val="007858A3"/>
    <w:rsid w:val="00786BB3"/>
    <w:rsid w:val="0078755B"/>
    <w:rsid w:val="00787D28"/>
    <w:rsid w:val="00795074"/>
    <w:rsid w:val="00795469"/>
    <w:rsid w:val="007973DD"/>
    <w:rsid w:val="007A6878"/>
    <w:rsid w:val="007A7444"/>
    <w:rsid w:val="007B0097"/>
    <w:rsid w:val="007B2290"/>
    <w:rsid w:val="007B2A2D"/>
    <w:rsid w:val="007B4962"/>
    <w:rsid w:val="007C591C"/>
    <w:rsid w:val="007C69A2"/>
    <w:rsid w:val="007D1421"/>
    <w:rsid w:val="007D15EB"/>
    <w:rsid w:val="007D2CAE"/>
    <w:rsid w:val="007D7563"/>
    <w:rsid w:val="007D7CBC"/>
    <w:rsid w:val="007E05D1"/>
    <w:rsid w:val="007E2607"/>
    <w:rsid w:val="007E43A9"/>
    <w:rsid w:val="007E7D02"/>
    <w:rsid w:val="007F2812"/>
    <w:rsid w:val="007F458F"/>
    <w:rsid w:val="007F5A75"/>
    <w:rsid w:val="00800215"/>
    <w:rsid w:val="00800B6A"/>
    <w:rsid w:val="00805414"/>
    <w:rsid w:val="00805CA9"/>
    <w:rsid w:val="00810FFA"/>
    <w:rsid w:val="0081193A"/>
    <w:rsid w:val="008145A0"/>
    <w:rsid w:val="00826212"/>
    <w:rsid w:val="008279B9"/>
    <w:rsid w:val="00831D36"/>
    <w:rsid w:val="00833617"/>
    <w:rsid w:val="00835673"/>
    <w:rsid w:val="00837A74"/>
    <w:rsid w:val="008406DC"/>
    <w:rsid w:val="00840B58"/>
    <w:rsid w:val="008438DA"/>
    <w:rsid w:val="00843FE9"/>
    <w:rsid w:val="00850A55"/>
    <w:rsid w:val="00850EEA"/>
    <w:rsid w:val="00851AFD"/>
    <w:rsid w:val="00852DD1"/>
    <w:rsid w:val="00856443"/>
    <w:rsid w:val="00856E82"/>
    <w:rsid w:val="00860A43"/>
    <w:rsid w:val="008616E4"/>
    <w:rsid w:val="0086486E"/>
    <w:rsid w:val="00866559"/>
    <w:rsid w:val="00870BA9"/>
    <w:rsid w:val="008818A8"/>
    <w:rsid w:val="008835F4"/>
    <w:rsid w:val="0088417A"/>
    <w:rsid w:val="0088418F"/>
    <w:rsid w:val="008879CA"/>
    <w:rsid w:val="008942E2"/>
    <w:rsid w:val="00894A3C"/>
    <w:rsid w:val="00897302"/>
    <w:rsid w:val="008B4350"/>
    <w:rsid w:val="008C026D"/>
    <w:rsid w:val="008C079C"/>
    <w:rsid w:val="008C2B64"/>
    <w:rsid w:val="008C3D3D"/>
    <w:rsid w:val="008D29AB"/>
    <w:rsid w:val="008D3D75"/>
    <w:rsid w:val="008D4EA1"/>
    <w:rsid w:val="008D5212"/>
    <w:rsid w:val="008D7CBB"/>
    <w:rsid w:val="008E491A"/>
    <w:rsid w:val="008E59D0"/>
    <w:rsid w:val="008F0117"/>
    <w:rsid w:val="008F02A2"/>
    <w:rsid w:val="008F0AEC"/>
    <w:rsid w:val="008F489E"/>
    <w:rsid w:val="008F59BA"/>
    <w:rsid w:val="008F7246"/>
    <w:rsid w:val="00901962"/>
    <w:rsid w:val="00902F04"/>
    <w:rsid w:val="00910AEC"/>
    <w:rsid w:val="00914E48"/>
    <w:rsid w:val="00917636"/>
    <w:rsid w:val="00921396"/>
    <w:rsid w:val="00921E3A"/>
    <w:rsid w:val="00923E95"/>
    <w:rsid w:val="00924757"/>
    <w:rsid w:val="00924E87"/>
    <w:rsid w:val="00926894"/>
    <w:rsid w:val="00930FF0"/>
    <w:rsid w:val="0093165A"/>
    <w:rsid w:val="00931F49"/>
    <w:rsid w:val="00934292"/>
    <w:rsid w:val="009351DE"/>
    <w:rsid w:val="00940D5B"/>
    <w:rsid w:val="00941BC3"/>
    <w:rsid w:val="009425E8"/>
    <w:rsid w:val="00942651"/>
    <w:rsid w:val="00946489"/>
    <w:rsid w:val="00946F79"/>
    <w:rsid w:val="0094738B"/>
    <w:rsid w:val="00951131"/>
    <w:rsid w:val="009516AF"/>
    <w:rsid w:val="00956182"/>
    <w:rsid w:val="00961CEF"/>
    <w:rsid w:val="00964E46"/>
    <w:rsid w:val="009657FC"/>
    <w:rsid w:val="00966659"/>
    <w:rsid w:val="00976FCE"/>
    <w:rsid w:val="00985458"/>
    <w:rsid w:val="00986BB6"/>
    <w:rsid w:val="00991651"/>
    <w:rsid w:val="009927E0"/>
    <w:rsid w:val="009939FB"/>
    <w:rsid w:val="0099719D"/>
    <w:rsid w:val="00997D4A"/>
    <w:rsid w:val="009A0569"/>
    <w:rsid w:val="009A2B5C"/>
    <w:rsid w:val="009A43C1"/>
    <w:rsid w:val="009A52CD"/>
    <w:rsid w:val="009A593E"/>
    <w:rsid w:val="009A64B1"/>
    <w:rsid w:val="009B0370"/>
    <w:rsid w:val="009B05B1"/>
    <w:rsid w:val="009B0904"/>
    <w:rsid w:val="009B2A27"/>
    <w:rsid w:val="009B426F"/>
    <w:rsid w:val="009B5F24"/>
    <w:rsid w:val="009B678C"/>
    <w:rsid w:val="009C0168"/>
    <w:rsid w:val="009C0DA6"/>
    <w:rsid w:val="009D7F38"/>
    <w:rsid w:val="009E26A3"/>
    <w:rsid w:val="009E3556"/>
    <w:rsid w:val="009E4EBA"/>
    <w:rsid w:val="009E5810"/>
    <w:rsid w:val="009E5DAF"/>
    <w:rsid w:val="009E6890"/>
    <w:rsid w:val="009E6CAD"/>
    <w:rsid w:val="009E78F8"/>
    <w:rsid w:val="009F3C90"/>
    <w:rsid w:val="009F4FEE"/>
    <w:rsid w:val="009F79B8"/>
    <w:rsid w:val="009F7EE4"/>
    <w:rsid w:val="00A00AC4"/>
    <w:rsid w:val="00A010AA"/>
    <w:rsid w:val="00A01FFD"/>
    <w:rsid w:val="00A11276"/>
    <w:rsid w:val="00A11A0B"/>
    <w:rsid w:val="00A132F5"/>
    <w:rsid w:val="00A164D1"/>
    <w:rsid w:val="00A21282"/>
    <w:rsid w:val="00A229B4"/>
    <w:rsid w:val="00A2341A"/>
    <w:rsid w:val="00A23C26"/>
    <w:rsid w:val="00A240FA"/>
    <w:rsid w:val="00A26CBA"/>
    <w:rsid w:val="00A31273"/>
    <w:rsid w:val="00A34CCE"/>
    <w:rsid w:val="00A35AF4"/>
    <w:rsid w:val="00A35F57"/>
    <w:rsid w:val="00A41F42"/>
    <w:rsid w:val="00A43358"/>
    <w:rsid w:val="00A437F1"/>
    <w:rsid w:val="00A4389F"/>
    <w:rsid w:val="00A45321"/>
    <w:rsid w:val="00A50FD8"/>
    <w:rsid w:val="00A5151A"/>
    <w:rsid w:val="00A53289"/>
    <w:rsid w:val="00A56F64"/>
    <w:rsid w:val="00A608C0"/>
    <w:rsid w:val="00A62A0A"/>
    <w:rsid w:val="00A6402F"/>
    <w:rsid w:val="00A65A71"/>
    <w:rsid w:val="00A70793"/>
    <w:rsid w:val="00A717CC"/>
    <w:rsid w:val="00A74724"/>
    <w:rsid w:val="00A750D8"/>
    <w:rsid w:val="00A7746C"/>
    <w:rsid w:val="00A77BAE"/>
    <w:rsid w:val="00A81A4F"/>
    <w:rsid w:val="00A82565"/>
    <w:rsid w:val="00A8593E"/>
    <w:rsid w:val="00A86A4B"/>
    <w:rsid w:val="00A94EE9"/>
    <w:rsid w:val="00A95994"/>
    <w:rsid w:val="00A97592"/>
    <w:rsid w:val="00AA30DD"/>
    <w:rsid w:val="00AB00DA"/>
    <w:rsid w:val="00AB0ABA"/>
    <w:rsid w:val="00AB129B"/>
    <w:rsid w:val="00AB3F84"/>
    <w:rsid w:val="00AB40AF"/>
    <w:rsid w:val="00AB523D"/>
    <w:rsid w:val="00AB5F3C"/>
    <w:rsid w:val="00AC2642"/>
    <w:rsid w:val="00AC4840"/>
    <w:rsid w:val="00AC5CB9"/>
    <w:rsid w:val="00AC7E9F"/>
    <w:rsid w:val="00AD01DA"/>
    <w:rsid w:val="00AD1A2A"/>
    <w:rsid w:val="00AD4065"/>
    <w:rsid w:val="00AD73D2"/>
    <w:rsid w:val="00AD756C"/>
    <w:rsid w:val="00AE46ED"/>
    <w:rsid w:val="00B0172E"/>
    <w:rsid w:val="00B0378D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2798F"/>
    <w:rsid w:val="00B343C7"/>
    <w:rsid w:val="00B367E3"/>
    <w:rsid w:val="00B36A40"/>
    <w:rsid w:val="00B4167F"/>
    <w:rsid w:val="00B42090"/>
    <w:rsid w:val="00B4326F"/>
    <w:rsid w:val="00B45E28"/>
    <w:rsid w:val="00B501EA"/>
    <w:rsid w:val="00B50308"/>
    <w:rsid w:val="00B50FF6"/>
    <w:rsid w:val="00B613B0"/>
    <w:rsid w:val="00B6164B"/>
    <w:rsid w:val="00B632AA"/>
    <w:rsid w:val="00B650FF"/>
    <w:rsid w:val="00B65907"/>
    <w:rsid w:val="00B664CF"/>
    <w:rsid w:val="00B715D5"/>
    <w:rsid w:val="00B7538D"/>
    <w:rsid w:val="00B7755E"/>
    <w:rsid w:val="00B816D0"/>
    <w:rsid w:val="00B84875"/>
    <w:rsid w:val="00B85A0C"/>
    <w:rsid w:val="00B86FCD"/>
    <w:rsid w:val="00B93FB6"/>
    <w:rsid w:val="00BA0282"/>
    <w:rsid w:val="00BA102C"/>
    <w:rsid w:val="00BA1819"/>
    <w:rsid w:val="00BA2030"/>
    <w:rsid w:val="00BA54EF"/>
    <w:rsid w:val="00BB33BD"/>
    <w:rsid w:val="00BB4BD8"/>
    <w:rsid w:val="00BB7401"/>
    <w:rsid w:val="00BC0AA0"/>
    <w:rsid w:val="00BC136A"/>
    <w:rsid w:val="00BC13FA"/>
    <w:rsid w:val="00BC29B3"/>
    <w:rsid w:val="00BC4878"/>
    <w:rsid w:val="00BD49DB"/>
    <w:rsid w:val="00BD553E"/>
    <w:rsid w:val="00BD6251"/>
    <w:rsid w:val="00BD6705"/>
    <w:rsid w:val="00BE08D1"/>
    <w:rsid w:val="00BE2C80"/>
    <w:rsid w:val="00BE67A6"/>
    <w:rsid w:val="00BF5F30"/>
    <w:rsid w:val="00BF75C2"/>
    <w:rsid w:val="00C010D4"/>
    <w:rsid w:val="00C034B4"/>
    <w:rsid w:val="00C062AC"/>
    <w:rsid w:val="00C153A2"/>
    <w:rsid w:val="00C21C31"/>
    <w:rsid w:val="00C21EA3"/>
    <w:rsid w:val="00C22820"/>
    <w:rsid w:val="00C273B1"/>
    <w:rsid w:val="00C30426"/>
    <w:rsid w:val="00C3136A"/>
    <w:rsid w:val="00C3146A"/>
    <w:rsid w:val="00C35399"/>
    <w:rsid w:val="00C36811"/>
    <w:rsid w:val="00C37773"/>
    <w:rsid w:val="00C37F10"/>
    <w:rsid w:val="00C4132A"/>
    <w:rsid w:val="00C41B7E"/>
    <w:rsid w:val="00C427C0"/>
    <w:rsid w:val="00C42866"/>
    <w:rsid w:val="00C4393A"/>
    <w:rsid w:val="00C46972"/>
    <w:rsid w:val="00C54E60"/>
    <w:rsid w:val="00C579DB"/>
    <w:rsid w:val="00C65BD5"/>
    <w:rsid w:val="00C7002A"/>
    <w:rsid w:val="00C70C22"/>
    <w:rsid w:val="00C72C8B"/>
    <w:rsid w:val="00C74770"/>
    <w:rsid w:val="00C75040"/>
    <w:rsid w:val="00C866DE"/>
    <w:rsid w:val="00C91A65"/>
    <w:rsid w:val="00C925CC"/>
    <w:rsid w:val="00C930E8"/>
    <w:rsid w:val="00C95EC0"/>
    <w:rsid w:val="00C97555"/>
    <w:rsid w:val="00CA351B"/>
    <w:rsid w:val="00CA3F10"/>
    <w:rsid w:val="00CA4CC7"/>
    <w:rsid w:val="00CA6C75"/>
    <w:rsid w:val="00CB3396"/>
    <w:rsid w:val="00CB3CDB"/>
    <w:rsid w:val="00CB45E1"/>
    <w:rsid w:val="00CB4C8B"/>
    <w:rsid w:val="00CC0A23"/>
    <w:rsid w:val="00CC2320"/>
    <w:rsid w:val="00CC27C2"/>
    <w:rsid w:val="00CC42F4"/>
    <w:rsid w:val="00CC45B9"/>
    <w:rsid w:val="00CC4C04"/>
    <w:rsid w:val="00CD1A7A"/>
    <w:rsid w:val="00CD3DC3"/>
    <w:rsid w:val="00CD7C21"/>
    <w:rsid w:val="00CE151B"/>
    <w:rsid w:val="00CE1942"/>
    <w:rsid w:val="00CE19A2"/>
    <w:rsid w:val="00CE37FA"/>
    <w:rsid w:val="00CE3B18"/>
    <w:rsid w:val="00CE50F2"/>
    <w:rsid w:val="00CE614B"/>
    <w:rsid w:val="00CE647D"/>
    <w:rsid w:val="00CE77C0"/>
    <w:rsid w:val="00CF147D"/>
    <w:rsid w:val="00CF5523"/>
    <w:rsid w:val="00CF684B"/>
    <w:rsid w:val="00D0229B"/>
    <w:rsid w:val="00D04351"/>
    <w:rsid w:val="00D138DE"/>
    <w:rsid w:val="00D15F2F"/>
    <w:rsid w:val="00D1677C"/>
    <w:rsid w:val="00D24BE6"/>
    <w:rsid w:val="00D26363"/>
    <w:rsid w:val="00D2747A"/>
    <w:rsid w:val="00D300B4"/>
    <w:rsid w:val="00D337BD"/>
    <w:rsid w:val="00D33A0F"/>
    <w:rsid w:val="00D3528B"/>
    <w:rsid w:val="00D4125C"/>
    <w:rsid w:val="00D53629"/>
    <w:rsid w:val="00D55B7B"/>
    <w:rsid w:val="00D62213"/>
    <w:rsid w:val="00D62251"/>
    <w:rsid w:val="00D63271"/>
    <w:rsid w:val="00D66313"/>
    <w:rsid w:val="00D700ED"/>
    <w:rsid w:val="00D73712"/>
    <w:rsid w:val="00D7459A"/>
    <w:rsid w:val="00D77E04"/>
    <w:rsid w:val="00D805C3"/>
    <w:rsid w:val="00D8108B"/>
    <w:rsid w:val="00D8291D"/>
    <w:rsid w:val="00D8462B"/>
    <w:rsid w:val="00D84DC9"/>
    <w:rsid w:val="00D86F3E"/>
    <w:rsid w:val="00D87A66"/>
    <w:rsid w:val="00D9002E"/>
    <w:rsid w:val="00D907D0"/>
    <w:rsid w:val="00DA0640"/>
    <w:rsid w:val="00DA1CED"/>
    <w:rsid w:val="00DA7A0E"/>
    <w:rsid w:val="00DB2D56"/>
    <w:rsid w:val="00DB2FC3"/>
    <w:rsid w:val="00DB3E08"/>
    <w:rsid w:val="00DD0E2B"/>
    <w:rsid w:val="00DD4EDC"/>
    <w:rsid w:val="00DE03CC"/>
    <w:rsid w:val="00DE313F"/>
    <w:rsid w:val="00DE46AF"/>
    <w:rsid w:val="00DF0816"/>
    <w:rsid w:val="00DF1A2C"/>
    <w:rsid w:val="00DF2302"/>
    <w:rsid w:val="00DF3782"/>
    <w:rsid w:val="00DF45CC"/>
    <w:rsid w:val="00DF6038"/>
    <w:rsid w:val="00DF6C70"/>
    <w:rsid w:val="00E07138"/>
    <w:rsid w:val="00E07F47"/>
    <w:rsid w:val="00E101E8"/>
    <w:rsid w:val="00E141D1"/>
    <w:rsid w:val="00E14D57"/>
    <w:rsid w:val="00E16856"/>
    <w:rsid w:val="00E17989"/>
    <w:rsid w:val="00E2199D"/>
    <w:rsid w:val="00E24536"/>
    <w:rsid w:val="00E25F34"/>
    <w:rsid w:val="00E2636C"/>
    <w:rsid w:val="00E309BB"/>
    <w:rsid w:val="00E36319"/>
    <w:rsid w:val="00E40340"/>
    <w:rsid w:val="00E41226"/>
    <w:rsid w:val="00E41254"/>
    <w:rsid w:val="00E42B02"/>
    <w:rsid w:val="00E44C33"/>
    <w:rsid w:val="00E51A51"/>
    <w:rsid w:val="00E61662"/>
    <w:rsid w:val="00E66538"/>
    <w:rsid w:val="00E7198D"/>
    <w:rsid w:val="00E73230"/>
    <w:rsid w:val="00E734FF"/>
    <w:rsid w:val="00E74F94"/>
    <w:rsid w:val="00E75442"/>
    <w:rsid w:val="00E75841"/>
    <w:rsid w:val="00E77482"/>
    <w:rsid w:val="00E90F1F"/>
    <w:rsid w:val="00E949B0"/>
    <w:rsid w:val="00E955B3"/>
    <w:rsid w:val="00E96842"/>
    <w:rsid w:val="00EA30C4"/>
    <w:rsid w:val="00EB0FBE"/>
    <w:rsid w:val="00EB2862"/>
    <w:rsid w:val="00EB6425"/>
    <w:rsid w:val="00EB6791"/>
    <w:rsid w:val="00EB78DF"/>
    <w:rsid w:val="00EC39D8"/>
    <w:rsid w:val="00EC52F4"/>
    <w:rsid w:val="00EC5E95"/>
    <w:rsid w:val="00ED1F04"/>
    <w:rsid w:val="00EE12D3"/>
    <w:rsid w:val="00EE1FFB"/>
    <w:rsid w:val="00EE7549"/>
    <w:rsid w:val="00EF08A9"/>
    <w:rsid w:val="00EF61B7"/>
    <w:rsid w:val="00F0227C"/>
    <w:rsid w:val="00F06300"/>
    <w:rsid w:val="00F0693D"/>
    <w:rsid w:val="00F11E53"/>
    <w:rsid w:val="00F16D38"/>
    <w:rsid w:val="00F17634"/>
    <w:rsid w:val="00F21AF9"/>
    <w:rsid w:val="00F24B6D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4240C"/>
    <w:rsid w:val="00F455B4"/>
    <w:rsid w:val="00F50ED7"/>
    <w:rsid w:val="00F54435"/>
    <w:rsid w:val="00F56849"/>
    <w:rsid w:val="00F56B76"/>
    <w:rsid w:val="00F57B77"/>
    <w:rsid w:val="00F635D0"/>
    <w:rsid w:val="00F65343"/>
    <w:rsid w:val="00F73632"/>
    <w:rsid w:val="00F76079"/>
    <w:rsid w:val="00F76BB8"/>
    <w:rsid w:val="00F77A30"/>
    <w:rsid w:val="00F81587"/>
    <w:rsid w:val="00F81F69"/>
    <w:rsid w:val="00F834CE"/>
    <w:rsid w:val="00F8463F"/>
    <w:rsid w:val="00F84F8D"/>
    <w:rsid w:val="00F917ED"/>
    <w:rsid w:val="00F94D51"/>
    <w:rsid w:val="00F95218"/>
    <w:rsid w:val="00F956B6"/>
    <w:rsid w:val="00F96821"/>
    <w:rsid w:val="00FA3F67"/>
    <w:rsid w:val="00FA79AC"/>
    <w:rsid w:val="00FB0AF8"/>
    <w:rsid w:val="00FB16D9"/>
    <w:rsid w:val="00FB1AA7"/>
    <w:rsid w:val="00FB48F9"/>
    <w:rsid w:val="00FB7F69"/>
    <w:rsid w:val="00FD5604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3F1FB"/>
  <w15:docId w15:val="{052CD30B-D6AD-42AD-ABD9-1EF2F51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rmalIndent"/>
    <w:qFormat/>
    <w:rsid w:val="00195DD3"/>
    <w:pPr>
      <w:tabs>
        <w:tab w:val="left" w:pos="360"/>
        <w:tab w:val="left" w:pos="720"/>
        <w:tab w:val="left" w:pos="1080"/>
      </w:tabs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qFormat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semiHidden/>
    <w:rsid w:val="00C97555"/>
  </w:style>
  <w:style w:type="paragraph" w:customStyle="1" w:styleId="FigureLabelMultiline">
    <w:name w:val="Figure Label Multiline"/>
    <w:basedOn w:val="FigureLabel"/>
    <w:next w:val="NormalIndent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qFormat/>
    <w:rsid w:val="00CA4019"/>
    <w:pPr>
      <w:numPr>
        <w:numId w:val="4"/>
      </w:numPr>
    </w:pPr>
  </w:style>
  <w:style w:type="paragraph" w:customStyle="1" w:styleId="ListBulleted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qFormat/>
    <w:rsid w:val="00AD01DA"/>
    <w:pPr>
      <w:spacing w:before="60" w:after="60"/>
    </w:p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092E7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NormalIndentChar"/>
    <w:link w:val="EndNoteBibliographyTitle"/>
    <w:rsid w:val="00092E70"/>
    <w:rPr>
      <w:noProof/>
      <w:snapToGrid w:val="0"/>
      <w:sz w:val="22"/>
      <w:lang w:val="en-US" w:eastAsia="en-US" w:bidi="ar-SA"/>
    </w:rPr>
  </w:style>
  <w:style w:type="paragraph" w:customStyle="1" w:styleId="EndNoteBibliography">
    <w:name w:val="EndNote Bibliography"/>
    <w:basedOn w:val="Normal"/>
    <w:link w:val="EndNoteBibliographyChar"/>
    <w:rsid w:val="00092E70"/>
    <w:rPr>
      <w:noProof/>
    </w:rPr>
  </w:style>
  <w:style w:type="character" w:customStyle="1" w:styleId="EndNoteBibliographyChar">
    <w:name w:val="EndNote Bibliography Char"/>
    <w:basedOn w:val="NormalIndentChar"/>
    <w:link w:val="EndNoteBibliography"/>
    <w:rsid w:val="00092E70"/>
    <w:rPr>
      <w:noProof/>
      <w:snapToGrid w:val="0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evelopers.google.com/youtube/v3/determine_quota_co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8" ma:contentTypeDescription="Create a new document." ma:contentTypeScope="" ma:versionID="815bbd52b0d210c92282e917a5d181f3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d2596ee952c6711e72358bb61dbba0bb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f8cdcd-629a-4941-a03d-a6c3fde55bf7" xsi:nil="true"/>
    <lcf76f155ced4ddcb4097134ff3c332f xmlns="95c6831b-bd24-4ef5-8684-2bab065d44e5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166D48-2D05-465C-BC5E-FA2663D17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5258B8-1168-487C-9493-F5D7233FB7DC}">
  <ds:schemaRefs>
    <ds:schemaRef ds:uri="http://schemas.microsoft.com/office/2006/metadata/properties"/>
    <ds:schemaRef ds:uri="http://schemas.microsoft.com/office/infopath/2007/PartnerControls"/>
    <ds:schemaRef ds:uri="eaf8cdcd-629a-4941-a03d-a6c3fde55bf7"/>
    <ds:schemaRef ds:uri="95c6831b-bd24-4ef5-8684-2bab065d44e5"/>
  </ds:schemaRefs>
</ds:datastoreItem>
</file>

<file path=customXml/itemProps5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WSC2024_WordTemplate (002).dotx</Template>
  <TotalTime>234</TotalTime>
  <Pages>4</Pages>
  <Words>266</Words>
  <Characters>1989</Characters>
  <Application>Microsoft Office Word</Application>
  <DocSecurity>0</DocSecurity>
  <Lines>284</Lines>
  <Paragraphs>225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  <vt:variant>
        <vt:lpstr>Titel</vt:lpstr>
      </vt:variant>
      <vt:variant>
        <vt:i4>1</vt:i4>
      </vt:variant>
    </vt:vector>
  </HeadingPairs>
  <TitlesOfParts>
    <vt:vector size="46" baseType="lpstr">
      <vt:lpstr>WSC' 22 Preparing Manuscripts</vt:lpstr>
      <vt:lpstr>ABSTRACT</vt:lpstr>
      <vt:lpstr>INTRODUCTION</vt:lpstr>
      <vt:lpstr>GENERAL GUIDELINES</vt:lpstr>
      <vt:lpstr>    Language</vt:lpstr>
      <vt:lpstr>    Paper Submission</vt:lpstr>
      <vt:lpstr>    Objectivity</vt:lpstr>
      <vt:lpstr>    Length Constraints</vt:lpstr>
      <vt:lpstr>        Length of the Abstract</vt:lpstr>
      <vt:lpstr>        Length of the Paper</vt:lpstr>
      <vt:lpstr>    Font Specification and Spacing</vt:lpstr>
      <vt:lpstr>    Margins</vt:lpstr>
      <vt:lpstr>    Justification</vt:lpstr>
      <vt:lpstr>    Headings of Sections, Subsections, and Subsubsections</vt:lpstr>
      <vt:lpstr>        Paragraphs</vt:lpstr>
      <vt:lpstr>        Footnotes</vt:lpstr>
      <vt:lpstr>        Page Numbers</vt:lpstr>
      <vt:lpstr>FORMATTING THE FIRST PAGE</vt:lpstr>
      <vt:lpstr>    Running Heads</vt:lpstr>
      <vt:lpstr>    Title and Authors</vt:lpstr>
      <vt:lpstr>FORMATTING SUBSEQUENT PAGES</vt:lpstr>
      <vt:lpstr>    Mathematical Expressions in Text and in Displays</vt:lpstr>
      <vt:lpstr>    Displayed Lists</vt:lpstr>
      <vt:lpstr>    Figures and Tables</vt:lpstr>
      <vt:lpstr>    Definitions and Theorems</vt:lpstr>
      <vt:lpstr>    Hyperlinks</vt:lpstr>
      <vt:lpstr>    Citing a Reference</vt:lpstr>
      <vt:lpstr>    General Style and Sequence of References</vt:lpstr>
      <vt:lpstr>    Formatting References According to Their Type of Publication</vt:lpstr>
      <vt:lpstr>        Journal Articles</vt:lpstr>
      <vt:lpstr>        Books</vt:lpstr>
      <vt:lpstr>        Book Contributions</vt:lpstr>
      <vt:lpstr>        Conferences (except Winter Simulation Conferences)</vt:lpstr>
      <vt:lpstr>        Papers from Winter Simulation Conferences</vt:lpstr>
      <vt:lpstr>        Handbooks, Reports, and Other Publications</vt:lpstr>
      <vt:lpstr>        Online Publications</vt:lpstr>
      <vt:lpstr>        References with Many (6+) Authors</vt:lpstr>
      <vt:lpstr>ACKNOWLEDGMENTS</vt:lpstr>
      <vt:lpstr>APPENDICES</vt:lpstr>
      <vt:lpstr>Getting Help</vt:lpstr>
      <vt:lpstr>Authors’ Checklist</vt:lpstr>
      <vt:lpstr>REFERENCES</vt:lpstr>
      <vt:lpstr>AUTHOR BIOGRAPHIES</vt:lpstr>
      <vt:lpstr>Author List Templates (Title Page)</vt:lpstr>
      <vt:lpstr>eXAMPLES OF ABBREVIATIONS FOR AFFILIATIONS (TITLE PAGE)</vt:lpstr>
      <vt:lpstr>WSC' 16 Preparing Manuscripts</vt:lpstr>
    </vt:vector>
  </TitlesOfParts>
  <Company>Microsoft</Company>
  <LinksUpToDate>false</LinksUpToDate>
  <CharactersWithSpaces>2030</CharactersWithSpaces>
  <SharedDoc>false</SharedDoc>
  <HLinks>
    <vt:vector size="126" baseType="variant">
      <vt:variant>
        <vt:i4>2424853</vt:i4>
      </vt:variant>
      <vt:variant>
        <vt:i4>72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1114185</vt:i4>
      </vt:variant>
      <vt:variant>
        <vt:i4>69</vt:i4>
      </vt:variant>
      <vt:variant>
        <vt:i4>0</vt:i4>
      </vt:variant>
      <vt:variant>
        <vt:i4>5</vt:i4>
      </vt:variant>
      <vt:variant>
        <vt:lpwstr>http://www.isye.gatech.edu/~skim</vt:lpwstr>
      </vt:variant>
      <vt:variant>
        <vt:lpwstr/>
      </vt:variant>
      <vt:variant>
        <vt:i4>2555978</vt:i4>
      </vt:variant>
      <vt:variant>
        <vt:i4>66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7012397</vt:i4>
      </vt:variant>
      <vt:variant>
        <vt:i4>63</vt:i4>
      </vt:variant>
      <vt:variant>
        <vt:i4>0</vt:i4>
      </vt:variant>
      <vt:variant>
        <vt:i4>5</vt:i4>
      </vt:variant>
      <vt:variant>
        <vt:lpwstr>https://filebox.vt.edu/users/pasupath/pasupath.htm</vt:lpwstr>
      </vt:variant>
      <vt:variant>
        <vt:lpwstr/>
      </vt:variant>
      <vt:variant>
        <vt:i4>6225982</vt:i4>
      </vt:variant>
      <vt:variant>
        <vt:i4>60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5242899</vt:i4>
      </vt:variant>
      <vt:variant>
        <vt:i4>57</vt:i4>
      </vt:variant>
      <vt:variant>
        <vt:i4>0</vt:i4>
      </vt:variant>
      <vt:variant>
        <vt:i4>5</vt:i4>
      </vt:variant>
      <vt:variant>
        <vt:lpwstr>http://www.wscfoundation.org/</vt:lpwstr>
      </vt:variant>
      <vt:variant>
        <vt:lpwstr/>
      </vt:variant>
      <vt:variant>
        <vt:i4>4259850</vt:i4>
      </vt:variant>
      <vt:variant>
        <vt:i4>54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51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2424853</vt:i4>
      </vt:variant>
      <vt:variant>
        <vt:i4>48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2555978</vt:i4>
      </vt:variant>
      <vt:variant>
        <vt:i4>45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6225982</vt:i4>
      </vt:variant>
      <vt:variant>
        <vt:i4>42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3866626</vt:i4>
      </vt:variant>
      <vt:variant>
        <vt:i4>39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3866626</vt:i4>
      </vt:variant>
      <vt:variant>
        <vt:i4>33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30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27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21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3866626</vt:i4>
      </vt:variant>
      <vt:variant>
        <vt:i4>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6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3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Elizabeth Hood</dc:creator>
  <cp:keywords>WSC2022</cp:keywords>
  <dc:description/>
  <cp:lastModifiedBy>MARTINEZ SALCEDO, JOSEPH</cp:lastModifiedBy>
  <cp:revision>18</cp:revision>
  <cp:lastPrinted>2024-02-03T04:08:00Z</cp:lastPrinted>
  <dcterms:created xsi:type="dcterms:W3CDTF">2024-02-07T14:06:00Z</dcterms:created>
  <dcterms:modified xsi:type="dcterms:W3CDTF">2024-05-29T19:21:00Z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0x010100931389FEB8E30C46846AFEF478C01429</vt:lpwstr>
  </property>
  <property fmtid="{D5CDD505-2E9C-101B-9397-08002B2CF9AE}" pid="6" name="GrammarlyDocumentId">
    <vt:lpwstr>927c8d96bcef51d337a876dfd178e09748d3b1276b7d650f45e967f9f2375abc</vt:lpwstr>
  </property>
</Properties>
</file>